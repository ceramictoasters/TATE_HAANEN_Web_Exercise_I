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11" w:rsidRDefault="00380011">
      <w:r>
        <w:rPr>
          <w:noProof/>
        </w:rPr>
        <w:drawing>
          <wp:inline distT="0" distB="0" distL="0" distR="0">
            <wp:extent cx="5934075" cy="1057710"/>
            <wp:effectExtent l="0" t="0" r="0" b="9525"/>
            <wp:docPr id="1" name="Picture 1" descr="C:\Users\CTATE00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TATE001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4" t="18248" r="21798" b="64491"/>
                    <a:stretch/>
                  </pic:blipFill>
                  <pic:spPr bwMode="auto">
                    <a:xfrm>
                      <a:off x="0" y="0"/>
                      <a:ext cx="6039283" cy="107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15025" cy="1459350"/>
            <wp:effectExtent l="0" t="0" r="0" b="7620"/>
            <wp:docPr id="2" name="Picture 2" descr="C:\Users\CTATE001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TATE001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0" t="17215" r="21623" b="58633"/>
                    <a:stretch/>
                  </pic:blipFill>
                  <pic:spPr bwMode="auto">
                    <a:xfrm>
                      <a:off x="0" y="0"/>
                      <a:ext cx="5961231" cy="14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24550" cy="1062980"/>
            <wp:effectExtent l="0" t="0" r="0" b="4445"/>
            <wp:docPr id="3" name="Picture 3" descr="C:\Users\CTATE001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TATE001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6" t="17995" r="21669" b="64524"/>
                    <a:stretch/>
                  </pic:blipFill>
                  <pic:spPr bwMode="auto">
                    <a:xfrm>
                      <a:off x="0" y="0"/>
                      <a:ext cx="5960950" cy="10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5.95pt;height:95.1pt">
            <v:imagedata r:id="rId7" o:title="4" croptop="11288f" cropbottom="41444f" cropleft="11466f" cropright="14412f"/>
          </v:shape>
        </w:pict>
      </w:r>
      <w:r>
        <w:pict>
          <v:shape id="_x0000_i1054" type="#_x0000_t75" style="width:464.6pt;height:84.25pt">
            <v:imagedata r:id="rId8" o:title="5" croptop="11625f" cropbottom="42455f" cropleft="11571f" cropright="14306f"/>
          </v:shape>
        </w:pict>
      </w:r>
      <w:r>
        <w:pict>
          <v:shape id="_x0000_i1100" type="#_x0000_t75" style="width:463.9pt;height:93.75pt">
            <v:imagedata r:id="rId9" o:title="6" croptop="11625f" cropbottom="41107f" cropleft="11571f" cropright="14229f"/>
          </v:shape>
        </w:pict>
      </w:r>
    </w:p>
    <w:sectPr w:rsidR="0038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11"/>
    <w:rsid w:val="00380011"/>
    <w:rsid w:val="00D6402C"/>
    <w:rsid w:val="00E2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16E9"/>
  <w15:chartTrackingRefBased/>
  <w15:docId w15:val="{3C8D0F25-C024-4491-9C75-05985AE7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F7F9C24E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Tate</dc:creator>
  <cp:keywords/>
  <dc:description/>
  <cp:lastModifiedBy>Tate, Colin S</cp:lastModifiedBy>
  <cp:revision>2</cp:revision>
  <dcterms:created xsi:type="dcterms:W3CDTF">2018-04-04T21:20:00Z</dcterms:created>
  <dcterms:modified xsi:type="dcterms:W3CDTF">2018-04-04T21:20:00Z</dcterms:modified>
</cp:coreProperties>
</file>